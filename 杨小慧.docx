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468" w:beforeLines="150" w:line="360" w:lineRule="exact"/>
        <w:ind w:left="51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inline distT="0" distB="0" distL="0" distR="0">
                <wp:extent cx="1367790" cy="484505"/>
                <wp:effectExtent l="0" t="0" r="3810" b="23495"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8000" cy="484800"/>
                          <a:chOff x="0" y="76200"/>
                          <a:chExt cx="1368000" cy="484800"/>
                        </a:xfrm>
                      </wpg:grpSpPr>
                      <wps:wsp>
                        <wps:cNvPr id="27" name="直角三角形 27"/>
                        <wps:cNvSpPr/>
                        <wps:spPr>
                          <a:xfrm rot="5400000" flipV="1">
                            <a:off x="38100" y="381000"/>
                            <a:ext cx="144000" cy="216000"/>
                          </a:xfrm>
                          <a:prstGeom prst="rtTriangle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五边形 26"/>
                        <wps:cNvSpPr/>
                        <wps:spPr>
                          <a:xfrm>
                            <a:off x="0" y="133350"/>
                            <a:ext cx="1368000" cy="287655"/>
                          </a:xfrm>
                          <a:prstGeom prst="homePlate">
                            <a:avLst>
                              <a:gd name="adj" fmla="val 43377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219075" y="76200"/>
                            <a:ext cx="1047544" cy="376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8.15pt;width:107.7pt;" coordorigin="0,76200" coordsize="1368000,484800" o:gfxdata="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t8AelNYAAAAEAQAADwAAAAAAAAABACAAAAAi&#10;AAAAZHJzL2Rvd25yZXYueG1sUEsBAhQAFAAAAAgAh07iQDBqHEHUAwAA8AsAAA4AAAAAAAAAAQAg&#10;AAAAJQEAAGRycy9lMm9Eb2MueG1sUEsFBgAAAAAGAAYAWQEAAGsHAAAAAA==&#10;">
                <o:lock v:ext="edit" aspectratio="f"/>
                <v:shape id="_x0000_s1026" o:spid="_x0000_s1026" o:spt="6" type="#_x0000_t6" style="position:absolute;left:38100;top:381000;flip:y;height:216000;width:144000;rotation:-5898240f;v-text-anchor:middle;" fillcolor="#595959 [1605]" filled="t" stroked="f" coordsize="21600,21600" o:gfxdata="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WJZG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5" type="#_x0000_t15" style="position:absolute;left:0;top:133350;height:287655;width:1368000;v-text-anchor:middle;" fillcolor="#6F6F6F [1604]" filled="t" stroked="f" coordsize="21600,21600" o:gfxdata="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AZC74A&#10;AADbAAAADwAAAAAAAAABACAAAAAiAAAAZHJzL2Rvd25yZXYueG1sUEsBAhQAFAAAAAgAh07iQDMv&#10;BZ47AAAAOQAAABAAAAAAAAAAAQAgAAAADQEAAGRycy9zaGFwZXhtbC54bWxQSwUGAAAAAAYABgBb&#10;AQAAtwMAAAAA&#10;" adj="1963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19075;top:76200;height:376780;width:1047544;" filled="f" stroked="f" coordsize="21600,21600" o:gfxdata="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Wa2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Start w:id="0" w:name="blank0"/>
    </w:p>
    <w:bookmarkEnd w:id="0"/>
    <w:p>
      <w:pPr>
        <w:tabs>
          <w:tab w:val="left" w:pos="5708"/>
        </w:tabs>
        <w:snapToGrid w:val="0"/>
        <w:spacing w:line="360" w:lineRule="exact"/>
        <w:ind w:left="2551"/>
        <w:rPr>
          <w:rFonts w:hint="eastAsia" w:ascii="微软雅黑" w:hAnsi="微软雅黑" w:eastAsia="微软雅黑" w:cs="微软雅黑"/>
          <w:sz w:val="20"/>
          <w:szCs w:val="20"/>
        </w:rPr>
      </w:pPr>
      <w:bookmarkStart w:id="1" w:name="name_name"/>
      <w:r>
        <w:rPr>
          <w:rFonts w:hint="eastAsia" w:ascii="微软雅黑" w:hAnsi="微软雅黑" w:eastAsia="微软雅黑" w:cs="微软雅黑"/>
          <w:sz w:val="20"/>
          <w:szCs w:val="20"/>
        </w:rPr>
        <w:t>姓名：</w:t>
      </w:r>
      <w:bookmarkEnd w:id="1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杨小慧</w:t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bookmarkStart w:id="2" w:name="post_name"/>
      <w:r>
        <w:rPr>
          <w:rFonts w:hint="eastAsia" w:ascii="微软雅黑" w:hAnsi="微软雅黑" w:eastAsia="微软雅黑" w:cs="微软雅黑"/>
          <w:sz w:val="20"/>
          <w:szCs w:val="20"/>
        </w:rPr>
        <w:t>求职意向：</w:t>
      </w:r>
      <w:bookmarkEnd w:id="2"/>
      <w:bookmarkStart w:id="3" w:name="blank1"/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>web前端工程师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</w:t>
      </w:r>
      <w:bookmarkEnd w:id="3"/>
    </w:p>
    <w:p>
      <w:pPr>
        <w:tabs>
          <w:tab w:val="left" w:pos="5708"/>
        </w:tabs>
        <w:snapToGrid w:val="0"/>
        <w:spacing w:line="360" w:lineRule="exact"/>
        <w:ind w:left="2551"/>
        <w:rPr>
          <w:rFonts w:hint="eastAsia" w:ascii="微软雅黑" w:hAnsi="微软雅黑" w:eastAsia="微软雅黑" w:cs="微软雅黑"/>
          <w:sz w:val="20"/>
          <w:szCs w:val="20"/>
        </w:rPr>
      </w:pPr>
      <w:bookmarkStart w:id="4" w:name="birthday_name"/>
      <w:r>
        <w:rPr>
          <w:rFonts w:hint="eastAsia" w:ascii="微软雅黑" w:hAnsi="微软雅黑" w:eastAsia="微软雅黑" w:cs="微软雅黑"/>
          <w:sz w:val="20"/>
          <w:szCs w:val="20"/>
        </w:rPr>
        <w:t>出生日期：</w:t>
      </w:r>
      <w:bookmarkEnd w:id="4"/>
      <w:bookmarkStart w:id="5" w:name="birthday"/>
      <w:r>
        <w:rPr>
          <w:rFonts w:hint="eastAsia" w:ascii="微软雅黑" w:hAnsi="微软雅黑" w:eastAsia="微软雅黑" w:cs="微软雅黑"/>
          <w:sz w:val="20"/>
          <w:szCs w:val="20"/>
        </w:rPr>
        <w:t>199</w:t>
      </w:r>
      <w:bookmarkEnd w:id="5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7.06</w:t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bookmarkStart w:id="6" w:name="livecity_name"/>
      <w:r>
        <w:rPr>
          <w:rFonts w:hint="eastAsia" w:ascii="微软雅黑" w:hAnsi="微软雅黑" w:eastAsia="微软雅黑" w:cs="微软雅黑"/>
          <w:sz w:val="20"/>
          <w:szCs w:val="20"/>
        </w:rPr>
        <w:t>所在城市：</w:t>
      </w:r>
      <w:bookmarkEnd w:id="6"/>
      <w:bookmarkStart w:id="7" w:name="blank2"/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>浙江省杭州市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  <w:lang w:val="en-US" w:eastAsia="zh-CN"/>
        </w:rPr>
        <w:t>拱墅区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</w:t>
      </w:r>
      <w:bookmarkEnd w:id="7"/>
    </w:p>
    <w:p>
      <w:pPr>
        <w:tabs>
          <w:tab w:val="left" w:pos="5708"/>
        </w:tabs>
        <w:snapToGrid w:val="0"/>
        <w:spacing w:line="360" w:lineRule="exact"/>
        <w:ind w:left="2551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8" w:name="phone_name"/>
      <w:r>
        <w:rPr>
          <w:rFonts w:hint="eastAsia" w:ascii="微软雅黑" w:hAnsi="微软雅黑" w:eastAsia="微软雅黑" w:cs="微软雅黑"/>
          <w:sz w:val="20"/>
          <w:szCs w:val="20"/>
        </w:rPr>
        <w:t>联系电话：</w:t>
      </w:r>
      <w:bookmarkEnd w:id="8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18267944849</w:t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学历：大专</w:t>
      </w:r>
    </w:p>
    <w:p>
      <w:pPr>
        <w:tabs>
          <w:tab w:val="left" w:pos="5708"/>
        </w:tabs>
        <w:snapToGrid w:val="0"/>
        <w:spacing w:line="360" w:lineRule="exact"/>
        <w:ind w:left="2551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9" w:name="email_name"/>
      <w:r>
        <w:rPr>
          <w:rFonts w:hint="eastAsia" w:ascii="微软雅黑" w:hAnsi="微软雅黑" w:eastAsia="微软雅黑" w:cs="微软雅黑"/>
          <w:sz w:val="20"/>
          <w:szCs w:val="20"/>
        </w:rPr>
        <w:t>邮箱：</w:t>
      </w:r>
      <w:bookmarkEnd w:id="9"/>
      <w:bookmarkStart w:id="10" w:name="email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2530680496</w:t>
      </w:r>
      <w:r>
        <w:rPr>
          <w:rFonts w:hint="eastAsia" w:ascii="微软雅黑" w:hAnsi="微软雅黑" w:eastAsia="微软雅黑" w:cs="微软雅黑"/>
          <w:sz w:val="20"/>
          <w:szCs w:val="20"/>
        </w:rPr>
        <w:t>@qq.com</w:t>
      </w:r>
      <w:bookmarkEnd w:id="10"/>
      <w:bookmarkStart w:id="11" w:name="blank3"/>
      <w:r>
        <w:rPr>
          <w:rFonts w:hint="eastAsia" w:ascii="微软雅黑" w:hAnsi="微软雅黑" w:eastAsia="微软雅黑" w:cs="微软雅黑"/>
          <w:sz w:val="20"/>
          <w:szCs w:val="20"/>
        </w:rPr>
        <w:t xml:space="preserve"> </w:t>
      </w:r>
      <w:bookmarkEnd w:id="11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工作年限：2年</w:t>
      </w:r>
    </w:p>
    <w:p>
      <w:pPr>
        <w:tabs>
          <w:tab w:val="left" w:pos="5708"/>
        </w:tabs>
        <w:snapToGrid w:val="0"/>
        <w:spacing w:line="360" w:lineRule="exact"/>
        <w:ind w:left="2551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工作性质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全职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到岗时间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0"/>
          <w:szCs w:val="20"/>
        </w:rPr>
        <w:t>离职，可立即上岗</w:t>
      </w:r>
    </w:p>
    <w:p>
      <w:pPr>
        <w:tabs>
          <w:tab w:val="left" w:pos="5708"/>
        </w:tabs>
        <w:snapToGrid w:val="0"/>
        <w:spacing w:line="360" w:lineRule="exact"/>
        <w:ind w:left="2551"/>
        <w:rPr>
          <w:rFonts w:hint="eastAsia" w:ascii="微软雅黑" w:hAnsi="微软雅黑" w:eastAsia="微软雅黑" w:cs="微软雅黑"/>
          <w:sz w:val="20"/>
          <w:szCs w:val="20"/>
        </w:rPr>
      </w:pPr>
      <w:bookmarkStart w:id="12" w:name="blank4"/>
      <w:r>
        <w:rPr>
          <w:rFonts w:hint="eastAsia" w:ascii="微软雅黑" w:hAnsi="微软雅黑" w:eastAsia="微软雅黑" w:cs="微软雅黑"/>
          <w:sz w:val="20"/>
          <w:szCs w:val="20"/>
        </w:rPr>
        <w:t xml:space="preserve"> </w:t>
      </w:r>
    </w:p>
    <w:bookmarkEnd w:id="12"/>
    <w:tbl>
      <w:tblPr>
        <w:tblStyle w:val="7"/>
        <w:tblW w:w="118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1056"/>
        <w:gridCol w:w="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4" w:hRule="atLeast"/>
        </w:trPr>
        <w:tc>
          <w:tcPr>
            <w:tcW w:w="421" w:type="dxa"/>
          </w:tcPr>
          <w:p>
            <w:pPr>
              <w:snapToGrid w:val="0"/>
              <w:spacing w:line="360" w:lineRule="exac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11056" w:type="dxa"/>
          </w:tcPr>
          <w:p>
            <w:pPr>
              <w:tabs>
                <w:tab w:val="left" w:pos="5708"/>
                <w:tab w:val="left" w:pos="8771"/>
              </w:tabs>
              <w:snapToGrid w:val="0"/>
              <w:spacing w:line="360" w:lineRule="exac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bookmarkStart w:id="13" w:name="education_1"/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ab/>
            </w:r>
            <w:bookmarkStart w:id="14" w:name="work"/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6849110" cy="560705"/>
                      <wp:effectExtent l="0" t="4445" r="8890" b="6350"/>
                      <wp:docPr id="54" name="组合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49375" cy="561000"/>
                                <a:chOff x="0" y="0"/>
                                <a:chExt cx="6849375" cy="561000"/>
                              </a:xfrm>
                            </wpg:grpSpPr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333375" y="0"/>
                                  <a:ext cx="651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2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角三角形 13"/>
                              <wps:cNvSpPr/>
                              <wps:spPr>
                                <a:xfrm rot="5400000" flipV="1">
                                  <a:off x="38100" y="381000"/>
                                  <a:ext cx="144000" cy="21600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" name="五边形 14"/>
                              <wps:cNvSpPr/>
                              <wps:spPr>
                                <a:xfrm>
                                  <a:off x="0" y="133350"/>
                                  <a:ext cx="1368000" cy="287655"/>
                                </a:xfrm>
                                <a:prstGeom prst="homePlate">
                                  <a:avLst>
                                    <a:gd name="adj" fmla="val 43377"/>
                                  </a:avLst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" name="文本框 15"/>
                              <wps:cNvSpPr txBox="1"/>
                              <wps:spPr>
                                <a:xfrm>
                                  <a:off x="219075" y="76200"/>
                                  <a:ext cx="1047791" cy="3770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440" w:lineRule="exact"/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专业技能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44.15pt;width:539.3pt;" coordsize="6849375,561000" o:gfxdata="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">
                      <o:lock v:ext="edit" aspectratio="f"/>
                      <v:line id="_x0000_s1026" o:spid="_x0000_s1026" o:spt="20" style="position:absolute;left:333375;top:0;height:0;width:6516000;" filled="f" stroked="t" coordsize="21600,21600" o:gfxdata="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RYW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15]" miterlimit="8" joinstyle="miter" dashstyle="dash"/>
                        <v:imagedata o:title=""/>
                        <o:lock v:ext="edit" aspectratio="f"/>
                      </v:line>
                      <v:shape id="_x0000_s1026" o:spid="_x0000_s1026" o:spt="6" type="#_x0000_t6" style="position:absolute;left:38100;top:381000;flip:y;height:216000;width:144000;rotation:-5898240f;v-text-anchor:middle;" fillcolor="#595959 [1605]" filled="t" stroked="f" coordsize="21600,21600" o:gfxdata="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D1r4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15" type="#_x0000_t15" style="position:absolute;left:0;top:133350;height:287655;width:1368000;v-text-anchor:middle;" fillcolor="#6F6F6F [1604]" filled="t" stroked="f" coordsize="21600,21600" o:gfxdata="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0uhavQAA&#10;ANsAAAAPAAAAAAAAAAEAIAAAACIAAABkcnMvZG93bnJldi54bWxQSwECFAAUAAAACACHTuJAMy8F&#10;njsAAAA5AAAAEAAAAAAAAAABACAAAAAMAQAAZHJzL3NoYXBleG1sLnhtbFBLBQYAAAAABgAGAFsB&#10;AAC2AwAAAAA=&#10;" adj="1963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219075;top:76200;height:377041;width:1047791;" filled="f" stroked="f" coordsize="21600,21600" o:gfxdata="UEsDBAoAAAAAAIdO4kAAAAAAAAAAAAAAAAAEAAAAZHJzL1BLAwQUAAAACACHTuJA05lQZ7UAAADb&#10;AAAADwAAAGRycy9kb3ducmV2LnhtbEVPSwrCMBDdC94hjOBGNKmg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05lQZ7UAAADbAAAADwAA&#10;AAAAAAABACAAAAAiAAAAZHJzL2Rvd25yZXYueG1sUEsBAhQAFAAAAAgAh07iQDMvBZ47AAAAOQAA&#10;ABAAAAAAAAAAAQAgAAAABAEAAGRycy9zaGFwZXhtbC54bWxQSwUGAAAAAAYABgBbAQAArgMAAAAA&#10;">
                        <v:fill on="f" focussize="0,0"/>
                        <v:stroke on="f" weight="0.5pt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3"/>
            <w:bookmarkEnd w:id="14"/>
          </w:p>
          <w:p>
            <w:pPr>
              <w:shd w:val="clear" w:fill="FFFFFF" w:themeFill="background1"/>
              <w:spacing w:before="163" w:beforeLines="50" w:after="163" w:afterLines="50" w:line="0" w:lineRule="atLeast"/>
              <w:ind w:left="2184" w:leftChars="945" w:hanging="200" w:hangingChars="100"/>
              <w:jc w:val="both"/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</w:rPr>
            </w:pPr>
            <w:bookmarkStart w:id="15" w:name="work_1"/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  <w:lang w:val="en-US" w:eastAsia="zh-CN"/>
              </w:rPr>
              <w:t xml:space="preserve">1: </w:t>
            </w:r>
            <w:r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  <w:t>熟练使用HTML CSS3</w:t>
            </w:r>
            <w:r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</w:rPr>
              <w:t>精通DIV+CSS页面布局</w:t>
            </w: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</w:rPr>
              <w:t>掌握JavaScript，熟悉</w:t>
            </w: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  <w:lang w:val="en-US" w:eastAsia="zh-CN"/>
              </w:rPr>
              <w:t>W</w:t>
            </w: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</w:rPr>
              <w:t>标准，</w:t>
            </w:r>
            <w:r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  <w:t>能够熟练使用复杂选择器，弹性布局，过度，动画等功能</w:t>
            </w:r>
            <w:r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  <w:lang w:val="en-US" w:eastAsia="zh-CN"/>
              </w:rPr>
              <w:t>对</w:t>
            </w: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</w:rPr>
              <w:t>HTML语义化有一定的了解。</w:t>
            </w:r>
          </w:p>
          <w:p>
            <w:pPr>
              <w:shd w:val="clear" w:fill="FFFFFF" w:themeFill="background1"/>
              <w:snapToGrid w:val="0"/>
              <w:spacing w:line="360" w:lineRule="exact"/>
              <w:ind w:left="2290" w:leftChars="900" w:hanging="400" w:hangingChars="200"/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 </w:t>
            </w:r>
            <w:bookmarkEnd w:id="15"/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2: </w:t>
            </w: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</w:rPr>
              <w:t>熟练掌握DOM、BOM操作，</w:t>
            </w: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  <w:lang w:val="en-US" w:eastAsia="zh-CN"/>
              </w:rPr>
              <w:t>了解</w:t>
            </w:r>
            <w:r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  <w:t>ES6新特性，块级作用域，解构赋值，箭头函数等</w:t>
            </w: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</w:rPr>
              <w:t>。熟悉AJAX/JSON</w:t>
            </w: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</w:rPr>
              <w:t>跨域请求、Vue中的cors跨域等。</w:t>
            </w:r>
          </w:p>
          <w:p>
            <w:pPr>
              <w:shd w:val="clear" w:fill="FFFFFF" w:themeFill="background1"/>
              <w:snapToGrid w:val="0"/>
              <w:spacing w:line="360" w:lineRule="exact"/>
              <w:ind w:left="2184" w:leftChars="945" w:hanging="200" w:hangingChars="100"/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  <w:lang w:val="en-US" w:eastAsia="zh-CN"/>
              </w:rPr>
              <w:t xml:space="preserve">3: </w:t>
            </w: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</w:rPr>
              <w:t>熟练使用jQuery，掌握jQuery与DOM操作及事件处理，了解动态绑定事件的原理，掌握动画的处理。</w:t>
            </w:r>
          </w:p>
          <w:p>
            <w:pPr>
              <w:shd w:val="clear" w:fill="FFFFFF" w:themeFill="background1"/>
              <w:snapToGrid w:val="0"/>
              <w:spacing w:line="360" w:lineRule="exact"/>
              <w:ind w:left="2184" w:leftChars="945" w:hanging="200" w:hangingChars="100"/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  <w:lang w:val="en-US" w:eastAsia="zh-CN"/>
              </w:rPr>
              <w:t xml:space="preserve">4: </w:t>
            </w:r>
            <w:r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  <w:t>熟悉HTML5新特性，能够实现Canvas SVG绘图，</w:t>
            </w: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</w:rPr>
              <w:t>video</w:t>
            </w:r>
            <w:r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</w:rPr>
              <w:t>audi</w:t>
            </w: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  <w:lang w:val="en-US" w:eastAsia="zh-CN"/>
              </w:rPr>
              <w:t>o</w:t>
            </w:r>
            <w:r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  <w:t>的使用</w:t>
            </w: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</w:rPr>
              <w:t>。掌握响应式布局和弹性盒布局，百分比自适应布局。</w:t>
            </w:r>
          </w:p>
          <w:p>
            <w:pPr>
              <w:shd w:val="clear" w:fill="FFFFFF" w:themeFill="background1"/>
              <w:snapToGrid w:val="0"/>
              <w:spacing w:line="360" w:lineRule="exact"/>
              <w:ind w:left="2184" w:leftChars="945" w:hanging="200" w:hangingChars="100"/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  <w:lang w:val="en-US" w:eastAsia="zh-CN"/>
              </w:rPr>
              <w:t xml:space="preserve">5: </w:t>
            </w: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</w:rPr>
              <w:t>熟悉vue.js流行框架，</w:t>
            </w:r>
            <w:r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  <w:t>有过Vue项目开发，能够进行组件化开发</w:t>
            </w:r>
            <w:r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</w:rPr>
              <w:t>了解angular.js和react.js</w:t>
            </w: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  <w:lang w:eastAsia="zh-CN"/>
              </w:rPr>
              <w:t>。</w:t>
            </w:r>
          </w:p>
          <w:p>
            <w:pPr>
              <w:shd w:val="clear" w:fill="FFFFFF" w:themeFill="background1"/>
              <w:snapToGrid w:val="0"/>
              <w:spacing w:line="360" w:lineRule="exact"/>
              <w:ind w:left="2184" w:leftChars="945" w:hanging="200" w:hangingChars="100"/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  <w:lang w:val="en-US" w:eastAsia="zh-CN"/>
              </w:rPr>
              <w:t xml:space="preserve">6: </w:t>
            </w:r>
            <w:r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  <w:t>了解MYSQL数据库，能熟悉使用nodeJs进行前后端数据交</w:t>
            </w: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  <w:lang w:eastAsia="zh-CN"/>
              </w:rPr>
              <w:t>。</w:t>
            </w:r>
          </w:p>
          <w:p>
            <w:pPr>
              <w:shd w:val="clear" w:fill="FFFFFF" w:themeFill="background1"/>
              <w:snapToGrid w:val="0"/>
              <w:spacing w:line="360" w:lineRule="exact"/>
              <w:ind w:left="2184" w:leftChars="945" w:hanging="200" w:hangingChars="100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20"/>
                <w:szCs w:val="20"/>
                <w:lang w:val="en-US" w:eastAsia="zh-CN"/>
              </w:rPr>
              <w:t xml:space="preserve">7: </w:t>
            </w:r>
            <w:r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  <w:t>熟悉BootStrap和媒体查询，可以实现响应式布局</w:t>
            </w:r>
            <w:r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  <w:lang w:eastAsia="zh-CN"/>
              </w:rPr>
              <w:t>。</w:t>
            </w:r>
          </w:p>
          <w:p>
            <w:pPr>
              <w:shd w:val="clear" w:fill="FFFFFF" w:themeFill="background1"/>
              <w:snapToGrid w:val="0"/>
              <w:spacing w:line="360" w:lineRule="exact"/>
              <w:ind w:left="2184" w:leftChars="945" w:hanging="200" w:hangingChars="100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  <w:lang w:val="en-US" w:eastAsia="zh-CN"/>
              </w:rPr>
              <w:t>8: 了解微信小程序的开发。</w:t>
            </w:r>
          </w:p>
          <w:p>
            <w:pPr>
              <w:snapToGrid w:val="0"/>
              <w:spacing w:before="936" w:beforeLines="300" w:line="360" w:lineRule="exac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bookmarkStart w:id="16" w:name="school_experience"/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6849110" cy="560705"/>
                      <wp:effectExtent l="0" t="4445" r="8890" b="6350"/>
                      <wp:docPr id="57" name="组合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49375" cy="561000"/>
                                <a:chOff x="0" y="0"/>
                                <a:chExt cx="6849375" cy="561000"/>
                              </a:xfrm>
                            </wpg:grpSpPr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333375" y="0"/>
                                  <a:ext cx="651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2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角三角形 23"/>
                              <wps:cNvSpPr/>
                              <wps:spPr>
                                <a:xfrm rot="5400000" flipV="1">
                                  <a:off x="38100" y="381000"/>
                                  <a:ext cx="144000" cy="21600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4" name="五边形 24"/>
                              <wps:cNvSpPr/>
                              <wps:spPr>
                                <a:xfrm>
                                  <a:off x="0" y="133350"/>
                                  <a:ext cx="1368000" cy="287655"/>
                                </a:xfrm>
                                <a:prstGeom prst="homePlate">
                                  <a:avLst>
                                    <a:gd name="adj" fmla="val 43377"/>
                                  </a:avLst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" name="文本框 28"/>
                              <wps:cNvSpPr txBox="1"/>
                              <wps:spPr>
                                <a:xfrm>
                                  <a:off x="219075" y="76200"/>
                                  <a:ext cx="1047544" cy="376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440" w:lineRule="exact"/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教育经历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44.15pt;width:539.3pt;" coordsize="6849375,561000" o:gfxdata="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B894DD1gAAAAUBAAAPAAAAAAAAAAEAIAAAACIAAABkcnMv&#10;ZG93bnJldi54bWxQSwECFAAUAAAACACHTuJAyweUoT8EAADFDQAADgAAAAAAAAABACAAAAAlAQAA&#10;ZHJzL2Uyb0RvYy54bWxQSwUGAAAAAAYABgBZAQAA1gcAAAAA&#10;">
                      <o:lock v:ext="edit" aspectratio="f"/>
                      <v:line id="_x0000_s1026" o:spid="_x0000_s1026" o:spt="20" style="position:absolute;left:333375;top:0;height:0;width:6516000;" filled="f" stroked="t" coordsize="21600,21600" o:gfxdata="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X2r3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 [3215]" miterlimit="8" joinstyle="miter" dashstyle="dash"/>
                        <v:imagedata o:title=""/>
                        <o:lock v:ext="edit" aspectratio="f"/>
                      </v:line>
                      <v:shape id="_x0000_s1026" o:spid="_x0000_s1026" o:spt="6" type="#_x0000_t6" style="position:absolute;left:38100;top:381000;flip:y;height:216000;width:144000;rotation:-5898240f;v-text-anchor:middle;" fillcolor="#595959 [1605]" filled="t" stroked="f" coordsize="21600,21600" o:gfxdata="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GOQR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15" type="#_x0000_t15" style="position:absolute;left:0;top:133350;height:287655;width:1368000;v-text-anchor:middle;" fillcolor="#6F6F6F [1604]" filled="t" stroked="f" coordsize="21600,21600" o:gfxdata="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viLn&#10;wAAAANsAAAAPAAAAAAAAAAEAIAAAACIAAABkcnMvZG93bnJldi54bWxQSwECFAAUAAAACACHTuJA&#10;My8FnjsAAAA5AAAAEAAAAAAAAAABACAAAAAPAQAAZHJzL3NoYXBleG1sLnhtbFBLBQYAAAAABgAG&#10;AFsBAAC5AwAAAAA=&#10;" adj="1963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219075;top:76200;height:376780;width:1047544;" filled="f" stroked="f" coordsize="21600,21600" o:gfxdata="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z9DVEtAAAANsAAAAPAAAA&#10;AAAAAAEAIAAAACIAAABkcnMvZG93bnJldi54bWxQSwECFAAUAAAACACHTuJAMy8FnjsAAAA5AAAA&#10;EAAAAAAAAAABACAAAAADAQAAZHJzL3NoYXBleG1sLnhtbFBLBQYAAAAABgAGAFsBAACtAwAAAAA=&#10;">
                        <v:fill on="f" focussize="0,0"/>
                        <v:stroke on="f" weight="0.5pt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6"/>
          </w:p>
          <w:p>
            <w:pPr>
              <w:snapToGrid w:val="0"/>
              <w:spacing w:line="360" w:lineRule="exact"/>
              <w:ind w:left="2100" w:leftChars="100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bookmarkStart w:id="17" w:name="school_experience_1"/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 </w:t>
            </w:r>
            <w:bookmarkEnd w:id="17"/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2015.9-2017.3             江西省中医药高度专科学校              大专</w:t>
            </w:r>
          </w:p>
          <w:p>
            <w:pPr>
              <w:snapToGrid w:val="0"/>
              <w:spacing w:before="936" w:beforeLines="300" w:line="360" w:lineRule="exac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bookmarkStart w:id="18" w:name="project"/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6849110" cy="560705"/>
                      <wp:effectExtent l="0" t="4445" r="8890" b="6350"/>
                      <wp:docPr id="56" name="组合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49375" cy="561000"/>
                                <a:chOff x="0" y="0"/>
                                <a:chExt cx="6849375" cy="561000"/>
                              </a:xfrm>
                            </wpg:grpSpPr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333375" y="0"/>
                                  <a:ext cx="651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2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角三角形 17"/>
                              <wps:cNvSpPr/>
                              <wps:spPr>
                                <a:xfrm rot="5400000" flipV="1">
                                  <a:off x="38100" y="381000"/>
                                  <a:ext cx="144000" cy="21600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8" name="五边形 14"/>
                              <wps:cNvSpPr/>
                              <wps:spPr>
                                <a:xfrm>
                                  <a:off x="0" y="133350"/>
                                  <a:ext cx="1368000" cy="287655"/>
                                </a:xfrm>
                                <a:prstGeom prst="homePlate">
                                  <a:avLst>
                                    <a:gd name="adj" fmla="val 43377"/>
                                  </a:avLst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" name="文本框 19"/>
                              <wps:cNvSpPr txBox="1"/>
                              <wps:spPr>
                                <a:xfrm>
                                  <a:off x="219075" y="76200"/>
                                  <a:ext cx="1047544" cy="376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440" w:lineRule="exact"/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经历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44.15pt;width:539.3pt;" coordsize="6849375,561000" o:gfxdata="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B894DD1gAAAAUBAAAPAAAAAAAAAAEAIAAAACIAAABkcnMv&#10;ZG93bnJldi54bWxQSwECFAAUAAAACACHTuJAKQShJT8EAADFDQAADgAAAAAAAAABACAAAAAlAQAA&#10;ZHJzL2Uyb0RvYy54bWxQSwUGAAAAAAYABgBZAQAA1gcAAAAA&#10;">
                      <o:lock v:ext="edit" aspectratio="f"/>
                      <v:line id="_x0000_s1026" o:spid="_x0000_s1026" o:spt="20" style="position:absolute;left:333375;top:0;height:0;width:6516000;" filled="f" stroked="t" coordsize="21600,21600" o:gfxdata="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Kmdh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15]" miterlimit="8" joinstyle="miter" dashstyle="dash"/>
                        <v:imagedata o:title=""/>
                        <o:lock v:ext="edit" aspectratio="f"/>
                      </v:line>
                      <v:shape id="_x0000_s1026" o:spid="_x0000_s1026" o:spt="6" type="#_x0000_t6" style="position:absolute;left:38100;top:381000;flip:y;height:216000;width:144000;rotation:-5898240f;v-text-anchor:middle;" fillcolor="#595959 [1605]" filled="t" stroked="f" coordsize="21600,21600" o:gfxdata="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0XPu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五边形 14" o:spid="_x0000_s1026" o:spt="15" type="#_x0000_t15" style="position:absolute;left:0;top:133350;height:287655;width:1368000;v-text-anchor:middle;" fillcolor="#6F6F6F [1604]" filled="t" stroked="f" coordsize="21600,21600" o:gfxdata="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/iX74A&#10;AADbAAAADwAAAAAAAAABACAAAAAiAAAAZHJzL2Rvd25yZXYueG1sUEsBAhQAFAAAAAgAh07iQDMv&#10;BZ47AAAAOQAAABAAAAAAAAAAAQAgAAAADQEAAGRycy9zaGFwZXhtbC54bWxQSwUGAAAAAAYABgBb&#10;AQAAtwMAAAAA&#10;" adj="1963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219075;top:76200;height:376780;width:1047544;" filled="f" stroked="f" coordsize="21600,21600" o:gfxdata="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tRaYrUAAADbAAAADwAA&#10;AAAAAAABACAAAAAiAAAAZHJzL2Rvd25yZXYueG1sUEsBAhQAFAAAAAgAh07iQDMvBZ47AAAAOQAA&#10;ABAAAAAAAAAAAQAgAAAABAEAAGRycy9zaGFwZXhtbC54bWxQSwUGAAAAAAYABgBbAQAArgMAAAAA&#10;">
                        <v:fill on="f" focussize="0,0"/>
                        <v:stroke on="f" weight="0.5pt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8"/>
          </w:p>
          <w:p>
            <w:pPr>
              <w:tabs>
                <w:tab w:val="left" w:pos="5708"/>
                <w:tab w:val="left" w:pos="8816"/>
              </w:tabs>
              <w:snapToGrid w:val="0"/>
              <w:spacing w:before="100" w:line="360" w:lineRule="exact"/>
              <w:ind w:left="2100" w:leftChars="1000"/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</w:pPr>
            <w:bookmarkStart w:id="19" w:name="project_1"/>
            <w:r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  <w:t>1:项目名称:仿阴阳师官网</w:t>
            </w:r>
          </w:p>
          <w:p>
            <w:pPr>
              <w:tabs>
                <w:tab w:val="left" w:pos="5708"/>
                <w:tab w:val="left" w:pos="8816"/>
              </w:tabs>
              <w:snapToGrid w:val="0"/>
              <w:spacing w:before="100" w:line="360" w:lineRule="exact"/>
              <w:ind w:left="3310" w:leftChars="1100" w:hanging="1000" w:hangingChars="500"/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  <w:t>项目介绍：该网站主要是介绍阴阳师游戏的官网，详细的介绍式神及式神详情，及有关游戏的新闻及攻略。</w:t>
            </w:r>
            <w:bookmarkStart w:id="23" w:name="_GoBack"/>
            <w:bookmarkEnd w:id="23"/>
          </w:p>
          <w:p>
            <w:pPr>
              <w:tabs>
                <w:tab w:val="left" w:pos="5708"/>
                <w:tab w:val="left" w:pos="8816"/>
              </w:tabs>
              <w:snapToGrid w:val="0"/>
              <w:spacing w:before="100" w:line="360" w:lineRule="exact"/>
              <w:ind w:left="2100" w:leftChars="1000" w:firstLine="200" w:firstLineChars="100"/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  <w:t>使用技术：html,css,js,jquery,nodejs,mysql</w:t>
            </w:r>
          </w:p>
          <w:p>
            <w:pPr>
              <w:tabs>
                <w:tab w:val="left" w:pos="5708"/>
                <w:tab w:val="left" w:pos="8816"/>
              </w:tabs>
              <w:snapToGrid w:val="0"/>
              <w:spacing w:before="100" w:line="360" w:lineRule="exact"/>
              <w:ind w:left="3511" w:leftChars="1100" w:hanging="1201" w:hangingChars="600"/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  <w:t>项目描述：1.采用html和css实现静态页面布局，使用了html5的新特性，video，audio，及一些语义化标签。</w:t>
            </w:r>
          </w:p>
          <w:p>
            <w:pPr>
              <w:numPr>
                <w:numId w:val="0"/>
              </w:numPr>
              <w:tabs>
                <w:tab w:val="left" w:pos="5708"/>
                <w:tab w:val="left" w:pos="8816"/>
              </w:tabs>
              <w:snapToGrid w:val="0"/>
              <w:spacing w:before="100" w:line="360" w:lineRule="exact"/>
              <w:ind w:left="3360" w:leftChars="0"/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  <w:t>2.使用Dom、jquery库实现页面的动态效果及页面交互，包括图片轮播，分页，滚轮事件等。</w:t>
            </w:r>
          </w:p>
          <w:p>
            <w:pPr>
              <w:numPr>
                <w:numId w:val="0"/>
              </w:numPr>
              <w:tabs>
                <w:tab w:val="left" w:pos="5708"/>
                <w:tab w:val="left" w:pos="8816"/>
              </w:tabs>
              <w:snapToGrid w:val="0"/>
              <w:spacing w:before="100" w:line="360" w:lineRule="exact"/>
              <w:ind w:left="3360" w:leftChars="0"/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  <w:t>3.采用mysql数据库进行动态数据生成。</w:t>
            </w:r>
          </w:p>
          <w:p>
            <w:pPr>
              <w:numPr>
                <w:numId w:val="0"/>
              </w:numPr>
              <w:tabs>
                <w:tab w:val="left" w:pos="5708"/>
                <w:tab w:val="left" w:pos="8816"/>
              </w:tabs>
              <w:snapToGrid w:val="0"/>
              <w:spacing w:before="100" w:line="360" w:lineRule="exact"/>
              <w:ind w:left="3360" w:leftChars="0"/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  <w:t>4.使用浮动框架iframe嵌入网页</w:t>
            </w:r>
          </w:p>
          <w:p>
            <w:pPr>
              <w:numPr>
                <w:numId w:val="0"/>
              </w:numPr>
              <w:tabs>
                <w:tab w:val="left" w:pos="5708"/>
                <w:tab w:val="left" w:pos="8816"/>
              </w:tabs>
              <w:snapToGrid w:val="0"/>
              <w:spacing w:before="100" w:line="360" w:lineRule="exact"/>
              <w:ind w:left="3360" w:leftChars="0"/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  <w:t>5.使用ajax的异步请求，实现登陆注册的异步验证</w:t>
            </w:r>
          </w:p>
          <w:p>
            <w:pPr>
              <w:numPr>
                <w:numId w:val="0"/>
              </w:numPr>
              <w:tabs>
                <w:tab w:val="left" w:pos="5708"/>
                <w:tab w:val="left" w:pos="8816"/>
              </w:tabs>
              <w:snapToGrid w:val="0"/>
              <w:spacing w:before="100" w:line="360" w:lineRule="exact"/>
              <w:ind w:left="3360" w:leftChars="0"/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  <w:t>6.使用nodejs的第三方模块express进行服务器的搭建，访问数据库，后台由express内置的router路由及静态资源文件采用static中间件部署</w:t>
            </w:r>
          </w:p>
          <w:p>
            <w:pPr>
              <w:numPr>
                <w:numId w:val="0"/>
              </w:numPr>
              <w:tabs>
                <w:tab w:val="left" w:pos="5708"/>
                <w:tab w:val="left" w:pos="8816"/>
              </w:tabs>
              <w:snapToGrid w:val="0"/>
              <w:spacing w:before="100" w:line="360" w:lineRule="exact"/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  <w:t xml:space="preserve">                    2：项目名称：仿一简设计官网</w:t>
            </w:r>
          </w:p>
          <w:p>
            <w:pPr>
              <w:numPr>
                <w:numId w:val="0"/>
              </w:numPr>
              <w:tabs>
                <w:tab w:val="left" w:pos="5708"/>
                <w:tab w:val="left" w:pos="8816"/>
              </w:tabs>
              <w:snapToGrid w:val="0"/>
              <w:spacing w:before="100" w:line="360" w:lineRule="exact"/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  <w:t xml:space="preserve">                       项目介绍：该网站是一个介绍一个设计师团队的中国风网站。</w:t>
            </w:r>
          </w:p>
          <w:p>
            <w:pPr>
              <w:numPr>
                <w:numId w:val="0"/>
              </w:numPr>
              <w:tabs>
                <w:tab w:val="left" w:pos="5708"/>
                <w:tab w:val="left" w:pos="8816"/>
              </w:tabs>
              <w:snapToGrid w:val="0"/>
              <w:spacing w:before="100" w:line="360" w:lineRule="exact"/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  <w:t xml:space="preserve">                       使用技术：html,css,js,jquery,nodejs,mysql,h5,axios</w:t>
            </w:r>
          </w:p>
          <w:p>
            <w:pPr>
              <w:numPr>
                <w:numId w:val="0"/>
              </w:numPr>
              <w:tabs>
                <w:tab w:val="left" w:pos="5708"/>
                <w:tab w:val="left" w:pos="8816"/>
              </w:tabs>
              <w:snapToGrid w:val="0"/>
              <w:spacing w:before="100" w:line="360" w:lineRule="exact"/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  <w:t xml:space="preserve">                       项目描述：1.采用html，css实现静态页面布局，使用了html5,audio,svg,canvas绘图。</w:t>
            </w:r>
          </w:p>
          <w:p>
            <w:pPr>
              <w:numPr>
                <w:numId w:val="0"/>
              </w:numPr>
              <w:tabs>
                <w:tab w:val="left" w:pos="5708"/>
                <w:tab w:val="left" w:pos="8816"/>
              </w:tabs>
              <w:snapToGrid w:val="0"/>
              <w:spacing w:before="100" w:line="360" w:lineRule="exact"/>
              <w:ind w:left="3465" w:leftChars="0"/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  <w:t>2.使用jQuery.vue.js实现动态效果和页面交互。</w:t>
            </w:r>
          </w:p>
          <w:p>
            <w:pPr>
              <w:numPr>
                <w:numId w:val="0"/>
              </w:numPr>
              <w:tabs>
                <w:tab w:val="left" w:pos="5708"/>
                <w:tab w:val="left" w:pos="8816"/>
              </w:tabs>
              <w:snapToGrid w:val="0"/>
              <w:spacing w:before="100" w:line="360" w:lineRule="exact"/>
              <w:ind w:left="3465" w:leftChars="0"/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  <w:t>3.采用mysql数据库.后端使用axios动态从后端获取数据。</w:t>
            </w:r>
          </w:p>
          <w:p>
            <w:pPr>
              <w:numPr>
                <w:numId w:val="0"/>
              </w:numPr>
              <w:tabs>
                <w:tab w:val="left" w:pos="5708"/>
                <w:tab w:val="left" w:pos="8816"/>
              </w:tabs>
              <w:snapToGrid w:val="0"/>
              <w:spacing w:before="100" w:line="360" w:lineRule="exact"/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  <w:t xml:space="preserve">                      项目地址：https://github.com/xiaomaque7758</w:t>
            </w:r>
          </w:p>
          <w:p>
            <w:pPr>
              <w:numPr>
                <w:numId w:val="0"/>
              </w:numPr>
              <w:tabs>
                <w:tab w:val="left" w:pos="5708"/>
                <w:tab w:val="left" w:pos="8816"/>
              </w:tabs>
              <w:snapToGrid w:val="0"/>
              <w:spacing w:before="100" w:line="360" w:lineRule="exact"/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  <w:t xml:space="preserve">                   3：项目名称:万象花卉（移动端）</w:t>
            </w:r>
          </w:p>
          <w:p>
            <w:pPr>
              <w:numPr>
                <w:numId w:val="0"/>
              </w:numPr>
              <w:tabs>
                <w:tab w:val="left" w:pos="5708"/>
                <w:tab w:val="left" w:pos="8816"/>
              </w:tabs>
              <w:snapToGrid w:val="0"/>
              <w:spacing w:before="100" w:line="360" w:lineRule="exact"/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  <w:t xml:space="preserve">                      项目介绍：该网站是由一个卖绿植多肉的商城类的网站。</w:t>
            </w:r>
          </w:p>
          <w:p>
            <w:pPr>
              <w:numPr>
                <w:numId w:val="0"/>
              </w:numPr>
              <w:tabs>
                <w:tab w:val="left" w:pos="5708"/>
                <w:tab w:val="left" w:pos="8816"/>
              </w:tabs>
              <w:snapToGrid w:val="0"/>
              <w:spacing w:before="100" w:line="360" w:lineRule="exact"/>
              <w:ind w:firstLine="200" w:firstLineChars="100"/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  <w:t xml:space="preserve">                    使用技术：mint-ui vue-router vue-resource cors</w:t>
            </w:r>
          </w:p>
          <w:p>
            <w:pPr>
              <w:numPr>
                <w:numId w:val="0"/>
              </w:numPr>
              <w:tabs>
                <w:tab w:val="left" w:pos="5708"/>
                <w:tab w:val="left" w:pos="8816"/>
              </w:tabs>
              <w:snapToGrid w:val="0"/>
              <w:spacing w:before="100" w:line="360" w:lineRule="exact"/>
              <w:ind w:left="3211" w:leftChars="100" w:hanging="3001" w:hangingChars="1500"/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6F6F6F" w:themeColor="accent1" w:themeShade="80"/>
                <w:sz w:val="20"/>
                <w:szCs w:val="20"/>
                <w:lang w:val="en-US" w:eastAsia="zh-CN"/>
              </w:rPr>
              <w:t xml:space="preserve">                    项目描述：使用vue脚手架搭建项目，vue-resource进行后台数据获取，使用mint-ui的组件实现页面的轮播，加载更多，提示框等</w:t>
            </w:r>
          </w:p>
          <w:bookmarkEnd w:id="19"/>
          <w:p>
            <w:pPr>
              <w:snapToGrid w:val="0"/>
              <w:spacing w:before="936" w:beforeLines="300" w:line="360" w:lineRule="exac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bookmarkStart w:id="20" w:name="skills"/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6849110" cy="560705"/>
                      <wp:effectExtent l="0" t="0" r="8890" b="0"/>
                      <wp:docPr id="44" name="组合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49375" cy="561000"/>
                                <a:chOff x="0" y="0"/>
                                <a:chExt cx="6849375" cy="561000"/>
                              </a:xfrm>
                            </wpg:grpSpPr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333375" y="0"/>
                                  <a:ext cx="6516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44546A"/>
                                  </a:solidFill>
                                  <a:prstDash val="dash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6" name="直角三角形 46"/>
                              <wps:cNvSpPr/>
                              <wps:spPr>
                                <a:xfrm rot="5400000" flipV="1">
                                  <a:off x="38100" y="381000"/>
                                  <a:ext cx="144000" cy="21600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7" name="五边形 38"/>
                              <wps:cNvSpPr/>
                              <wps:spPr>
                                <a:xfrm>
                                  <a:off x="0" y="133350"/>
                                  <a:ext cx="1368000" cy="287655"/>
                                </a:xfrm>
                                <a:prstGeom prst="homePlate">
                                  <a:avLst>
                                    <a:gd name="adj" fmla="val 43377"/>
                                  </a:avLst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219075" y="76200"/>
                                  <a:ext cx="1047544" cy="376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440" w:lineRule="exact"/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44.15pt;width:539.3pt;" coordsize="6849375,561000" o:gfxdata="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">
                      <o:lock v:ext="edit" aspectratio="f"/>
                      <v:line id="_x0000_s1026" o:spid="_x0000_s1026" o:spt="20" style="position:absolute;left:333375;top:0;height:0;width:6516000;" filled="f" stroked="t" coordsize="21600,21600" o:gfxdata="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ahoB&#10;wAAAANs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5pt" color="#44546A" miterlimit="8" joinstyle="miter" dashstyle="dash"/>
                        <v:imagedata o:title=""/>
                        <o:lock v:ext="edit" aspectratio="f"/>
                      </v:line>
                      <v:shape id="_x0000_s1026" o:spid="_x0000_s1026" o:spt="6" type="#_x0000_t6" style="position:absolute;left:38100;top:381000;flip:y;height:216000;width:144000;rotation:-5898240f;v-text-anchor:middle;" fillcolor="#595959 [1605]" filled="t" stroked="f" coordsize="21600,21600" o:gfxdata="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vWf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五边形 38" o:spid="_x0000_s1026" o:spt="15" type="#_x0000_t15" style="position:absolute;left:0;top:133350;height:287655;width:1368000;v-text-anchor:middle;" fillcolor="#6F6F6F [1604]" filled="t" stroked="f" coordsize="21600,21600" o:gfxdata="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0s1kw&#10;wAAAANsAAAAPAAAAAAAAAAEAIAAAACIAAABkcnMvZG93bnJldi54bWxQSwECFAAUAAAACACHTuJA&#10;My8FnjsAAAA5AAAAEAAAAAAAAAABACAAAAAPAQAAZHJzL3NoYXBleG1sLnhtbFBLBQYAAAAABgAG&#10;AFsBAAC5AwAAAAA=&#10;" adj="1963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219075;top:76200;height:376780;width:1047544;" filled="f" stroked="f" coordsize="21600,21600" o:gfxdata="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LivQ5LUAAADbAAAADwAA&#10;AAAAAAABACAAAAAiAAAAZHJzL2Rvd25yZXYueG1sUEsBAhQAFAAAAAgAh07iQDMvBZ47AAAAOQAA&#10;ABAAAAAAAAAAAQAgAAAABAEAAGRycy9zaGFwZXhtbC54bWxQSwUGAAAAAAYABgBbAQAArgMAAAAA&#10;">
                        <v:fill on="f" focussize="0,0"/>
                        <v:stroke on="f" weight="0.5pt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20"/>
          </w:p>
          <w:p>
            <w:pPr>
              <w:tabs>
                <w:tab w:val="left" w:pos="5708"/>
                <w:tab w:val="left" w:pos="8816"/>
              </w:tabs>
              <w:snapToGrid w:val="0"/>
              <w:spacing w:line="360" w:lineRule="exact"/>
              <w:ind w:left="2100" w:leftChars="100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bookmarkStart w:id="21" w:name="skills_1"/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2016.6-2017.3 | 上饶市中医院 | 临床护士</w:t>
            </w:r>
          </w:p>
          <w:p>
            <w:pPr>
              <w:tabs>
                <w:tab w:val="left" w:pos="5708"/>
                <w:tab w:val="left" w:pos="8816"/>
              </w:tabs>
              <w:snapToGrid w:val="0"/>
              <w:spacing w:line="360" w:lineRule="exact"/>
              <w:ind w:left="2100" w:leftChars="100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主要职责：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在护师职称以上人员的指导下进行工作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严格执行各项护理制度和技术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操作规程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，正确执行医嘱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认真做好危重患者的抢救工作及各种抢救物品、药品的准备和保管工作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eastAsia="zh-CN"/>
              </w:rPr>
              <w:t>。</w:t>
            </w:r>
          </w:p>
          <w:bookmarkEnd w:id="21"/>
          <w:p>
            <w:pPr>
              <w:tabs>
                <w:tab w:val="left" w:pos="5708"/>
                <w:tab w:val="left" w:pos="8816"/>
              </w:tabs>
              <w:snapToGrid w:val="0"/>
              <w:spacing w:line="20" w:lineRule="exact"/>
              <w:ind w:left="2100" w:leftChars="1000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  <w:p>
            <w:pPr>
              <w:snapToGrid w:val="0"/>
              <w:spacing w:line="360" w:lineRule="exact"/>
              <w:ind w:left="2100" w:leftChars="100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2017.4-2018.8 | 义乌市稠州医院 | 医助</w:t>
            </w:r>
          </w:p>
          <w:p>
            <w:pPr>
              <w:snapToGrid w:val="0"/>
              <w:spacing w:line="360" w:lineRule="exact"/>
              <w:ind w:left="2100" w:leftChars="100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主要职责：在科主任的指导下经行具体的工作，根据申请单的要求，及时完成心电图等检查诊断并及时出报告，注重仪器的保养,报管,及时完成急诊病人的心电图等检查。</w:t>
            </w:r>
          </w:p>
        </w:tc>
        <w:tc>
          <w:tcPr>
            <w:tcW w:w="419" w:type="dxa"/>
          </w:tcPr>
          <w:p>
            <w:pPr>
              <w:snapToGrid w:val="0"/>
              <w:spacing w:line="360" w:lineRule="exac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line="360" w:lineRule="exact"/>
              <w:rPr>
                <w:rFonts w:ascii="微软雅黑" w:hAnsi="微软雅黑" w:eastAsia="微软雅黑"/>
              </w:rPr>
            </w:pPr>
          </w:p>
        </w:tc>
        <w:tc>
          <w:tcPr>
            <w:tcW w:w="11056" w:type="dxa"/>
          </w:tcPr>
          <w:p>
            <w:pPr>
              <w:snapToGrid w:val="0"/>
              <w:spacing w:before="936" w:beforeLines="300" w:line="360" w:lineRule="exact"/>
              <w:rPr>
                <w:rFonts w:ascii="微软雅黑" w:hAnsi="微软雅黑" w:eastAsia="微软雅黑"/>
                <w:sz w:val="20"/>
                <w:szCs w:val="20"/>
              </w:rPr>
            </w:pPr>
            <w:bookmarkStart w:id="22" w:name="assessment"/>
            <w:r>
              <w:rPr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6849110" cy="560705"/>
                      <wp:effectExtent l="0" t="0" r="8890" b="0"/>
                      <wp:docPr id="86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49375" cy="561000"/>
                                <a:chOff x="0" y="0"/>
                                <a:chExt cx="6849375" cy="561000"/>
                              </a:xfrm>
                            </wpg:grpSpPr>
                            <wps:wsp>
                              <wps:cNvPr id="87" name="直接连接符 36"/>
                              <wps:cNvCnPr/>
                              <wps:spPr>
                                <a:xfrm>
                                  <a:off x="333375" y="0"/>
                                  <a:ext cx="6516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44546A"/>
                                  </a:solidFill>
                                  <a:prstDash val="dash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8" name="直角三角形 88"/>
                              <wps:cNvSpPr/>
                              <wps:spPr>
                                <a:xfrm rot="5400000" flipV="1">
                                  <a:off x="38100" y="381000"/>
                                  <a:ext cx="144000" cy="21600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9" name="五边形 89"/>
                              <wps:cNvSpPr/>
                              <wps:spPr>
                                <a:xfrm>
                                  <a:off x="0" y="133350"/>
                                  <a:ext cx="1368000" cy="287655"/>
                                </a:xfrm>
                                <a:prstGeom prst="homePlate">
                                  <a:avLst>
                                    <a:gd name="adj" fmla="val 43377"/>
                                  </a:avLst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0" name="文本框 90"/>
                              <wps:cNvSpPr txBox="1"/>
                              <wps:spPr>
                                <a:xfrm>
                                  <a:off x="219075" y="76200"/>
                                  <a:ext cx="1047544" cy="376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440" w:lineRule="exact"/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35" o:spid="_x0000_s1026" o:spt="203" style="height:44.15pt;width:539.3pt;" coordsize="6849375,561000" o:gfxdata="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Hz3gMPWAAAABQEAAA8AAAAAAAAAAQAgAAAAIgAAAGRycy9k&#10;b3ducmV2LnhtbFBLAQIUABQAAAAIAIdO4kCn90TSPgQAAO8NAAAOAAAAAAAAAAEAIAAAACUBAABk&#10;cnMvZTJvRG9jLnhtbFBLBQYAAAAABgAGAFkBAADVBwAAAAA=&#10;">
                      <o:lock v:ext="edit" aspectratio="f"/>
                      <v:line id="直接连接符 36" o:spid="_x0000_s1026" o:spt="20" style="position:absolute;left:333375;top:0;height:0;width:6516000;" filled="f" stroked="t" coordsize="21600,21600" o:gfxdata="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Nm3e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44546A" miterlimit="8" joinstyle="miter" dashstyle="dash"/>
                        <v:imagedata o:title=""/>
                        <o:lock v:ext="edit" aspectratio="f"/>
                      </v:line>
                      <v:shape id="_x0000_s1026" o:spid="_x0000_s1026" o:spt="6" type="#_x0000_t6" style="position:absolute;left:38100;top:381000;flip:y;height:216000;width:144000;rotation:-5898240f;v-text-anchor:middle;" fillcolor="#595959 [1605]" filled="t" stroked="f" coordsize="21600,21600" o:gfxdata="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oV0O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15" type="#_x0000_t15" style="position:absolute;left:0;top:133350;height:287655;width:1368000;v-text-anchor:middle;" fillcolor="#6F6F6F [1604]" filled="t" stroked="f" coordsize="21600,21600" o:gfxdata="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2dJDvQAA&#10;ANsAAAAPAAAAAAAAAAEAIAAAACIAAABkcnMvZG93bnJldi54bWxQSwECFAAUAAAACACHTuJAMy8F&#10;njsAAAA5AAAAEAAAAAAAAAABACAAAAAMAQAAZHJzL3NoYXBleG1sLnhtbFBLBQYAAAAABgAGAFsB&#10;AAC2AwAAAAA=&#10;" adj="1963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219075;top:76200;height:376780;width:1047544;" filled="f" stroked="f" coordsize="21600,21600" o:gfxdata="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j3wpbUAAADbAAAADwAA&#10;AAAAAAABACAAAAAiAAAAZHJzL2Rvd25yZXYueG1sUEsBAhQAFAAAAAgAh07iQDMvBZ47AAAAOQAA&#10;ABAAAAAAAAAAAQAgAAAABAEAAGRycy9zaGFwZXhtbC54bWxQSwUGAAAAAAYABgBbAQAArgMAAAAA&#10;">
                        <v:fill on="f" focussize="0,0"/>
                        <v:stroke on="f" weight="0.5pt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22"/>
          </w:p>
          <w:p>
            <w:pPr>
              <w:snapToGrid w:val="0"/>
              <w:spacing w:line="360" w:lineRule="exact"/>
              <w:ind w:left="2100" w:leftChars="1000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受前几份医院的工作的锻炼下，自身的工作能力及自我学习能力较强，且较为细心，做事有条理</w:t>
            </w:r>
          </w:p>
          <w:p>
            <w:pPr>
              <w:snapToGrid w:val="0"/>
              <w:spacing w:line="360" w:lineRule="exact"/>
              <w:ind w:left="2100" w:leftChars="1000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，严谨。</w:t>
            </w:r>
          </w:p>
          <w:p>
            <w:pPr>
              <w:snapToGrid w:val="0"/>
              <w:spacing w:line="360" w:lineRule="exact"/>
              <w:ind w:left="2100" w:leftChars="1000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有着积极主动的工作态度，适应能力强。</w:t>
            </w:r>
          </w:p>
        </w:tc>
        <w:tc>
          <w:tcPr>
            <w:tcW w:w="419" w:type="dxa"/>
          </w:tcPr>
          <w:p>
            <w:pPr>
              <w:snapToGrid w:val="0"/>
              <w:spacing w:line="360" w:lineRule="exact"/>
              <w:rPr>
                <w:rFonts w:ascii="微软雅黑" w:hAnsi="微软雅黑" w:eastAsia="微软雅黑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</w:rPr>
      </w:pPr>
    </w:p>
    <w:sectPr>
      <w:headerReference r:id="rId4" w:type="first"/>
      <w:headerReference r:id="rId3" w:type="default"/>
      <w:pgSz w:w="11906" w:h="16838"/>
      <w:pgMar w:top="851" w:right="0" w:bottom="851" w:left="0" w:header="0" w:footer="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548005" cy="10662920"/>
              <wp:effectExtent l="0" t="0" r="4445" b="5080"/>
              <wp:wrapNone/>
              <wp:docPr id="50" name="矩形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239" cy="10663084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0pt;height:839.6pt;width:43.15pt;mso-position-horizontal:left;mso-position-horizontal-relative:margin;z-index:251665408;v-text-anchor:middle;mso-width-relative:page;mso-height-relative:page;" fillcolor="#D9D9D9 [2732]" filled="t" stroked="f" coordsize="21600,21600" o:gfxdata="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/9IWE1AAAAAUBAAAPAAAAAAAAAAEAIAAAACIAAABkcnMvZG93bnJldi54bWxQSwECFAAUAAAA&#10;CACHTuJA5hXrrWQCAACiBAAADgAAAAAAAAABACAAAAAjAQAAZHJzL2Uyb0RvYy54bWxQSwUGAAAA&#10;AAYABgBZAQAA+Q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-635</wp:posOffset>
              </wp:positionH>
              <wp:positionV relativeFrom="paragraph">
                <wp:posOffset>-190500</wp:posOffset>
              </wp:positionV>
              <wp:extent cx="7896860" cy="441960"/>
              <wp:effectExtent l="0" t="0" r="8890" b="0"/>
              <wp:wrapNone/>
              <wp:docPr id="9" name="矩形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7091" cy="4421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0.05pt;margin-top:-15pt;height:34.8pt;width:621.8pt;mso-position-horizontal-relative:margin;z-index:251663360;v-text-anchor:middle;mso-width-relative:page;mso-height-relative:page;" fillcolor="#FFFFFF [3212]" filled="t" stroked="f" coordsize="21600,21600" o:gfxdata="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MLYVNkAAAAJAQAADwAA&#10;AAAAAAABACAAAAAiAAAAZHJzL2Rvd25yZXYueG1sUEsBAhQAFAAAAAgAh07iQE86fTFOAgAAfQQA&#10;AA4AAAAAAAAAAQAgAAAAKAEAAGRycy9lMm9Eb2MueG1sUEsFBgAAAAAGAAYAWQEAAOgF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-190500</wp:posOffset>
              </wp:positionV>
              <wp:extent cx="7896860" cy="525145"/>
              <wp:effectExtent l="0" t="0" r="8890" b="8890"/>
              <wp:wrapNone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7091" cy="525101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-15pt;height:41.35pt;width:621.8pt;mso-position-horizontal:left;mso-position-horizontal-relative:margin;z-index:251661312;v-text-anchor:middle;mso-width-relative:page;mso-height-relative:page;" fillcolor="#6F6F6F [1604]" filled="t" stroked="f" coordsize="21600,21600" o:gfxdata="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yDQS3XAAAACAEAAA8AAAAAAAAAAQAgAAAAIgAAAGRycy9kb3ducmV2LnhtbFBLAQIUABQAAAAI&#10;AIdO4kBZbR2KYAIAAJ8EAAAOAAAAAAAAAAEAIAAAACYBAABkcnMvZTJvRG9jLnhtbFBLBQYAAAAA&#10;BgAGAFkBAAD4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-88265</wp:posOffset>
              </wp:positionH>
              <wp:positionV relativeFrom="paragraph">
                <wp:posOffset>0</wp:posOffset>
              </wp:positionV>
              <wp:extent cx="645795" cy="10662920"/>
              <wp:effectExtent l="0" t="0" r="2540" b="5080"/>
              <wp:wrapNone/>
              <wp:docPr id="49" name="矩形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5721" cy="10663084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6.95pt;margin-top:0pt;height:839.6pt;width:50.85pt;mso-position-horizontal-relative:margin;z-index:251659264;v-text-anchor:middle;mso-width-relative:page;mso-height-relative:page;" fillcolor="#D9D9D9 [2732]" filled="t" stroked="f" coordsize="21600,21600" o:gfxdata="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kztrNcAAAAIAQAADwAAAAAAAAABACAAAAAiAAAAZHJzL2Rvd25yZXYueG1sUEsBAhQAFAAA&#10;AAgAh07iQBiC1sFiAgAAogQAAA4AAAAAAAAAAQAgAAAAJgEAAGRycy9lMm9Eb2MueG1sUEsFBgAA&#10;AAAGAAYAWQEAAPoF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C253C"/>
    <w:rsid w:val="000657D8"/>
    <w:rsid w:val="000C4100"/>
    <w:rsid w:val="000D1C10"/>
    <w:rsid w:val="000E0D23"/>
    <w:rsid w:val="000E14E9"/>
    <w:rsid w:val="001A4696"/>
    <w:rsid w:val="001E1DD0"/>
    <w:rsid w:val="002003E5"/>
    <w:rsid w:val="002047AF"/>
    <w:rsid w:val="002138AA"/>
    <w:rsid w:val="00217F47"/>
    <w:rsid w:val="0022334C"/>
    <w:rsid w:val="00226CC5"/>
    <w:rsid w:val="002517FB"/>
    <w:rsid w:val="00271F21"/>
    <w:rsid w:val="00274462"/>
    <w:rsid w:val="002C129A"/>
    <w:rsid w:val="00310AD8"/>
    <w:rsid w:val="003616E7"/>
    <w:rsid w:val="003771E1"/>
    <w:rsid w:val="003904F0"/>
    <w:rsid w:val="003A7EEC"/>
    <w:rsid w:val="003B4A99"/>
    <w:rsid w:val="004565D2"/>
    <w:rsid w:val="00476D12"/>
    <w:rsid w:val="004837DD"/>
    <w:rsid w:val="00485F0B"/>
    <w:rsid w:val="00496480"/>
    <w:rsid w:val="00501C4F"/>
    <w:rsid w:val="005029F4"/>
    <w:rsid w:val="00512093"/>
    <w:rsid w:val="005342C6"/>
    <w:rsid w:val="00540E69"/>
    <w:rsid w:val="005B3962"/>
    <w:rsid w:val="005F1184"/>
    <w:rsid w:val="00670461"/>
    <w:rsid w:val="00683B97"/>
    <w:rsid w:val="006C6B8D"/>
    <w:rsid w:val="006D3798"/>
    <w:rsid w:val="006F64E9"/>
    <w:rsid w:val="0070645B"/>
    <w:rsid w:val="00756F70"/>
    <w:rsid w:val="00764762"/>
    <w:rsid w:val="007D2C26"/>
    <w:rsid w:val="00802A43"/>
    <w:rsid w:val="0083126F"/>
    <w:rsid w:val="008412A7"/>
    <w:rsid w:val="00863E91"/>
    <w:rsid w:val="0086437D"/>
    <w:rsid w:val="008676DA"/>
    <w:rsid w:val="00877B79"/>
    <w:rsid w:val="00894E52"/>
    <w:rsid w:val="008B0B29"/>
    <w:rsid w:val="008C12D1"/>
    <w:rsid w:val="008D70CA"/>
    <w:rsid w:val="008F4479"/>
    <w:rsid w:val="008F670E"/>
    <w:rsid w:val="00905356"/>
    <w:rsid w:val="009361B9"/>
    <w:rsid w:val="009867F8"/>
    <w:rsid w:val="009A357A"/>
    <w:rsid w:val="009B4F7A"/>
    <w:rsid w:val="009D0FD4"/>
    <w:rsid w:val="00A05F90"/>
    <w:rsid w:val="00A208FC"/>
    <w:rsid w:val="00A40870"/>
    <w:rsid w:val="00AA2BDD"/>
    <w:rsid w:val="00AA5C7E"/>
    <w:rsid w:val="00AB6E7B"/>
    <w:rsid w:val="00AD71E2"/>
    <w:rsid w:val="00B04DC6"/>
    <w:rsid w:val="00B22715"/>
    <w:rsid w:val="00B30AA1"/>
    <w:rsid w:val="00B3504A"/>
    <w:rsid w:val="00B53912"/>
    <w:rsid w:val="00B80374"/>
    <w:rsid w:val="00C03532"/>
    <w:rsid w:val="00C645D7"/>
    <w:rsid w:val="00C86990"/>
    <w:rsid w:val="00C90BFD"/>
    <w:rsid w:val="00CA0165"/>
    <w:rsid w:val="00CB36C0"/>
    <w:rsid w:val="00CB479D"/>
    <w:rsid w:val="00D06966"/>
    <w:rsid w:val="00D4567B"/>
    <w:rsid w:val="00D711FF"/>
    <w:rsid w:val="00DB28EC"/>
    <w:rsid w:val="00DD683D"/>
    <w:rsid w:val="00E038E1"/>
    <w:rsid w:val="00E14B27"/>
    <w:rsid w:val="00E22E78"/>
    <w:rsid w:val="00EA1170"/>
    <w:rsid w:val="00EC0460"/>
    <w:rsid w:val="00EC0B20"/>
    <w:rsid w:val="00EF7587"/>
    <w:rsid w:val="00F62545"/>
    <w:rsid w:val="00F740E8"/>
    <w:rsid w:val="00F808C7"/>
    <w:rsid w:val="00F830D2"/>
    <w:rsid w:val="00F92C98"/>
    <w:rsid w:val="0367659D"/>
    <w:rsid w:val="05D82D1E"/>
    <w:rsid w:val="0BF754D1"/>
    <w:rsid w:val="0F913F9F"/>
    <w:rsid w:val="0FAE5499"/>
    <w:rsid w:val="118D34A8"/>
    <w:rsid w:val="15E91A16"/>
    <w:rsid w:val="24FC26A5"/>
    <w:rsid w:val="386B16DD"/>
    <w:rsid w:val="3F1B42E1"/>
    <w:rsid w:val="402C253C"/>
    <w:rsid w:val="40F0752E"/>
    <w:rsid w:val="49B157F9"/>
    <w:rsid w:val="4D9D284F"/>
    <w:rsid w:val="608C10D7"/>
    <w:rsid w:val="6C73D809"/>
    <w:rsid w:val="75F6542C"/>
    <w:rsid w:val="762A6315"/>
    <w:rsid w:val="78BD37E5"/>
    <w:rsid w:val="7D478E8E"/>
    <w:rsid w:val="7D542DC2"/>
    <w:rsid w:val="7F2F5FA3"/>
    <w:rsid w:val="BFF79A4E"/>
    <w:rsid w:val="CFFADDD1"/>
    <w:rsid w:val="E8E65AF5"/>
    <w:rsid w:val="EB76A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字符"/>
    <w:basedOn w:val="4"/>
    <w:link w:val="3"/>
    <w:uiPriority w:val="99"/>
    <w:rPr>
      <w:sz w:val="18"/>
      <w:szCs w:val="18"/>
    </w:rPr>
  </w:style>
  <w:style w:type="character" w:customStyle="1" w:styleId="9">
    <w:name w:val="页脚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b\AppData\Roaming\Kingsoft\office6\krubytemplate\4\cache\746d67f43bdd3765415729056bf70da2.docx" TargetMode="External"/></Relationships>
</file>

<file path=word/theme/theme1.xml><?xml version="1.0" encoding="utf-8"?>
<a:theme xmlns:a="http://schemas.openxmlformats.org/drawingml/2006/main" name="Office 主题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746d67f43bdd3765415729056bf70da2.docx</Template>
  <Pages>2</Pages>
  <Words>710</Words>
  <Characters>806</Characters>
  <Lines>6</Lines>
  <Paragraphs>1</Paragraphs>
  <TotalTime>41</TotalTime>
  <ScaleCrop>false</ScaleCrop>
  <LinksUpToDate>false</LinksUpToDate>
  <CharactersWithSpaces>832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2019-01-07T01:32:00Z</dcterms:created>
  <dc:creator>小可爱</dc:creator>
  <cp:lastModifiedBy>小可爱</cp:lastModifiedBy>
  <dcterms:modified xsi:type="dcterms:W3CDTF">2019-01-07T03:58:10Z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>
    <vt:lpwstr>4</vt:lpwstr>
  </property>
</Properties>
</file>